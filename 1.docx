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（1）open系统调用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原型：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 #include &lt;sys/types.h&gt;</w:t>
      </w:r>
    </w:p>
    <w:p>
      <w:pPr>
        <w:rPr>
          <w:rFonts w:hint="eastAsia"/>
        </w:rPr>
      </w:pPr>
      <w:r>
        <w:rPr>
          <w:rFonts w:hint="eastAsia"/>
        </w:rPr>
        <w:t>       #include &lt;sys/stat.h&gt;</w:t>
      </w:r>
    </w:p>
    <w:p>
      <w:pPr>
        <w:rPr>
          <w:rFonts w:hint="eastAsia"/>
        </w:rPr>
      </w:pPr>
      <w:r>
        <w:rPr>
          <w:rFonts w:hint="eastAsia"/>
        </w:rPr>
        <w:t>       #include &lt;fcntl.h&gt;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 int open(const char *pathname, int flags);</w:t>
      </w:r>
    </w:p>
    <w:p>
      <w:pPr>
        <w:rPr>
          <w:rFonts w:hint="eastAsia"/>
        </w:rPr>
      </w:pPr>
      <w:r>
        <w:rPr>
          <w:rFonts w:hint="eastAsia"/>
        </w:rPr>
        <w:t>       int open(const char *pathname, int flags, mode_t mode);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作用：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 用flag 的方式打开路径名为path 的文件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参数：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 第一个参数是路径名，第二个参数是打开文件的方式（O_RDONLY, O_WRONLY, O_RDWR）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（2）read 系统调用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 原型：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 #include &lt;unistd.h&gt;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 ssize_t read(int fd, void *buf, size_t count);</w:t>
      </w:r>
    </w:p>
    <w:p>
      <w:pPr>
        <w:rPr>
          <w:rFonts w:hint="eastAsia"/>
        </w:rPr>
      </w:pPr>
      <w:r>
        <w:rPr>
          <w:rFonts w:hint="eastAsia"/>
        </w:rPr>
        <w:t>     作用：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 把文件描述符所描述的文件里面的内容读到buf 里面，指定读count 个字节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小插曲：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字节和字符的区别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（a）"字节"：字节是一种计量单位，表示数据量的多少，是计算机用来存储容量的一种计量单位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（b）"字符"：计算机使用的文字和符号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（c）区别：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ASCII 码中，一个英文字母占一个字节的空间，一个中文汉字占两个字节的空间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UTF_8 编码中，一个英文字母等于一个字节，一个中文字母等于三个字节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UNicode编码中，一个英文等于两个字节，一个中文等于两个字节，英文标点占一个字节，中文标点占两个字节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UTF-16 编码中，一个英文字母或者一个汉字都需要两个字节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UTF-32编码中，世界上任何字符的存储都需要4个字节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（3）write 系统调用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原型：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 #include &lt;unistd.h&gt;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 ssize_t write(int fd, const void *buf, size_t count);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作用：</w:t>
      </w:r>
    </w:p>
    <w:p>
      <w:pPr>
        <w:rPr>
          <w:rFonts w:hint="eastAsia"/>
        </w:rPr>
      </w:pPr>
    </w:p>
    <w:p>
      <w:r>
        <w:rPr>
          <w:rFonts w:hint="eastAsia"/>
        </w:rPr>
        <w:t>       把buffer 中count 字节的数据写到fd 文件描述符所指的文件中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D82FCE"/>
    <w:rsid w:val="54D82FC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2021-04-03T05:47:00Z</dcterms:created>
  <dc:creator>永燃的瞳术师</dc:creator>
  <cp:lastModifiedBy>永燃的瞳术师</cp:lastModifiedBy>
  <dcterms:modified xsi:type="dcterms:W3CDTF">2021-04-03T09:32:58Z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